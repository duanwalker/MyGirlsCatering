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2E886" w14:textId="77777777" w:rsidR="009D1393" w:rsidRPr="007C070B" w:rsidRDefault="00425B2F" w:rsidP="00425B2F">
      <w:pPr>
        <w:jc w:val="center"/>
        <w:rPr>
          <w:rFonts w:ascii="Algerian" w:hAnsi="Algerian"/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C070B">
        <w:rPr>
          <w:rFonts w:ascii="Algerian" w:hAnsi="Algerian"/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My girls catering</w:t>
      </w:r>
    </w:p>
    <w:p w14:paraId="6B8F5E9A" w14:textId="2F894C1B" w:rsidR="00425B2F" w:rsidRPr="007C070B" w:rsidRDefault="00BE5D7E" w:rsidP="00BE5D7E">
      <w:pPr>
        <w:jc w:val="center"/>
        <w:rPr>
          <w:rFonts w:ascii="Algerian" w:hAnsi="Algerian"/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C070B">
        <w:rPr>
          <w:rFonts w:ascii="Algerian" w:hAnsi="Algerian"/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Catering Price List</w:t>
      </w:r>
    </w:p>
    <w:p w14:paraId="41398159" w14:textId="3F90BC8D" w:rsidR="00B537E8" w:rsidRPr="007C070B" w:rsidRDefault="00B537E8" w:rsidP="00BE5D7E">
      <w:pPr>
        <w:jc w:val="center"/>
        <w:rPr>
          <w:rFonts w:ascii="Algerian" w:hAnsi="Algerian"/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C070B">
        <w:rPr>
          <w:rFonts w:ascii="Algerian" w:hAnsi="Algerian"/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336-580-2306</w:t>
      </w:r>
    </w:p>
    <w:p w14:paraId="2E9E4245" w14:textId="3F04F71B" w:rsidR="00B537E8" w:rsidRPr="007C070B" w:rsidRDefault="00B537E8" w:rsidP="00BE5D7E">
      <w:pPr>
        <w:jc w:val="center"/>
        <w:rPr>
          <w:rFonts w:ascii="Algerian" w:hAnsi="Algerian"/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C070B">
        <w:rPr>
          <w:rFonts w:ascii="Algerian" w:hAnsi="Algerian"/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Sonya.boulware@yahoo.com</w:t>
      </w:r>
    </w:p>
    <w:p w14:paraId="0A62DF6A" w14:textId="706B8ACC" w:rsidR="00A302AC" w:rsidRDefault="00A302AC" w:rsidP="00A302AC">
      <w:pPr>
        <w:rPr>
          <w:rFonts w:ascii="Algerian" w:hAnsi="Algerian"/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B8ADF1" w14:textId="5ADC0581" w:rsidR="00A302AC" w:rsidRDefault="00A302AC" w:rsidP="00A302AC">
      <w:pPr>
        <w:jc w:val="center"/>
        <w:rPr>
          <w:rFonts w:ascii="Algerian" w:hAnsi="Algerian"/>
          <w:i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02AC">
        <w:rPr>
          <w:rFonts w:ascii="Algerian" w:hAnsi="Algerian"/>
          <w:i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Breakfast</w:t>
      </w:r>
    </w:p>
    <w:p w14:paraId="45CC1B63" w14:textId="63096AE9" w:rsidR="00592245" w:rsidRDefault="00592245" w:rsidP="00A302AC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4E13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Waffles</w:t>
      </w:r>
    </w:p>
    <w:p w14:paraId="2510DE42" w14:textId="5A78BC84" w:rsidR="00543F99" w:rsidRDefault="00F42DB8" w:rsidP="00F42DB8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Pancakes</w:t>
      </w:r>
    </w:p>
    <w:p w14:paraId="64E4EFBD" w14:textId="314FF676" w:rsidR="00F42DB8" w:rsidRDefault="00F42DB8" w:rsidP="00F42DB8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Grits</w:t>
      </w:r>
    </w:p>
    <w:p w14:paraId="63AEDCF7" w14:textId="12A837D6" w:rsidR="00F42DB8" w:rsidRDefault="00F42DB8" w:rsidP="00F42DB8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Sausage</w:t>
      </w:r>
    </w:p>
    <w:p w14:paraId="5A72CAEE" w14:textId="1A1D220F" w:rsidR="00F42DB8" w:rsidRDefault="00F42DB8" w:rsidP="00F42DB8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Bacon</w:t>
      </w:r>
    </w:p>
    <w:p w14:paraId="6AB05910" w14:textId="68E5FAAA" w:rsidR="00F42DB8" w:rsidRDefault="00F42DB8" w:rsidP="00F42DB8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Liver Mush</w:t>
      </w:r>
    </w:p>
    <w:p w14:paraId="59CE49C9" w14:textId="4F865D3C" w:rsidR="00F42DB8" w:rsidRDefault="00A93BD7" w:rsidP="00F42DB8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Country Ham</w:t>
      </w:r>
    </w:p>
    <w:p w14:paraId="70B3A2F5" w14:textId="056D15A8" w:rsidR="00A93BD7" w:rsidRDefault="00C7523B" w:rsidP="00F42DB8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Turkey Bacon</w:t>
      </w:r>
    </w:p>
    <w:p w14:paraId="6517FA5C" w14:textId="33AFED47" w:rsidR="00C7523B" w:rsidRDefault="001E04C6" w:rsidP="00C7523B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 B</w:t>
      </w:r>
      <w:r w:rsidR="00C7523B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rown</w:t>
      </w:r>
    </w:p>
    <w:p w14:paraId="77B539F5" w14:textId="1443863A" w:rsidR="00C7523B" w:rsidRDefault="003F67C7" w:rsidP="00C7523B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Cro</w:t>
      </w:r>
      <w:r w:rsidR="00C16D58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issant</w:t>
      </w:r>
    </w:p>
    <w:p w14:paraId="473CA7E9" w14:textId="30ED527B" w:rsidR="003F67C7" w:rsidRDefault="003F67C7" w:rsidP="00C7523B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(Bacon, Egg &amp; Cheese)</w:t>
      </w:r>
    </w:p>
    <w:p w14:paraId="1B8204D0" w14:textId="5C6F5DA7" w:rsidR="00BA41FC" w:rsidRDefault="00BA41FC" w:rsidP="00C7523B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5B501D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1E04C6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scuits n </w:t>
      </w:r>
      <w:r w:rsidR="005B501D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Gravy</w:t>
      </w:r>
    </w:p>
    <w:p w14:paraId="192317E5" w14:textId="77777777" w:rsidR="00F42DB8" w:rsidRPr="00144E13" w:rsidRDefault="00F42DB8" w:rsidP="00F42DB8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B7AE5D" w14:textId="77777777" w:rsidR="00592245" w:rsidRPr="00A302AC" w:rsidRDefault="00592245" w:rsidP="00A302AC">
      <w:pPr>
        <w:jc w:val="center"/>
        <w:rPr>
          <w:rFonts w:ascii="Algerian" w:hAnsi="Algerian"/>
          <w:i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79BEF1" w14:textId="1EE34CB7" w:rsidR="00B537E8" w:rsidRPr="005C7FF6" w:rsidRDefault="00B537E8" w:rsidP="00B537E8">
      <w:pPr>
        <w:jc w:val="center"/>
        <w:rPr>
          <w:rFonts w:ascii="Algerian" w:hAnsi="Algerian"/>
          <w:i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FF6">
        <w:rPr>
          <w:rFonts w:ascii="Algerian" w:hAnsi="Algerian"/>
          <w:i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Appetizers</w:t>
      </w:r>
    </w:p>
    <w:p w14:paraId="1102D270" w14:textId="0E3FC43C" w:rsidR="00B537E8" w:rsidRPr="00380400" w:rsidRDefault="00B537E8" w:rsidP="00B537E8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0400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Bruschetta</w:t>
      </w:r>
    </w:p>
    <w:p w14:paraId="6A3CCE1E" w14:textId="03CE6C16" w:rsidR="00B537E8" w:rsidRPr="00380400" w:rsidRDefault="00B537E8" w:rsidP="00B537E8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0400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63255A" w:rsidRPr="00592245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French</w:t>
      </w:r>
      <w:r w:rsidR="0063255A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Bread, </w:t>
      </w:r>
      <w:r w:rsidRPr="00380400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basil, tomato, mozzarella)</w:t>
      </w:r>
    </w:p>
    <w:p w14:paraId="5E2C87C3" w14:textId="6D611FA0" w:rsidR="00B537E8" w:rsidRPr="00380400" w:rsidRDefault="00B537E8" w:rsidP="00B537E8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0F2A42" w14:textId="71A8CA8E" w:rsidR="00B537E8" w:rsidRPr="00380400" w:rsidRDefault="00B537E8" w:rsidP="00B537E8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0400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Soup of choice</w:t>
      </w:r>
    </w:p>
    <w:p w14:paraId="736F8E23" w14:textId="698BDA05" w:rsidR="00B537E8" w:rsidRPr="00380400" w:rsidRDefault="00B537E8" w:rsidP="00B537E8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0400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(vegetable, French onion, tomato)</w:t>
      </w:r>
    </w:p>
    <w:p w14:paraId="2F30E5E7" w14:textId="77777777" w:rsidR="00B537E8" w:rsidRPr="00380400" w:rsidRDefault="00B537E8" w:rsidP="00B537E8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698A06" w14:textId="1CE59925" w:rsidR="00B537E8" w:rsidRPr="00380400" w:rsidRDefault="00B537E8" w:rsidP="00B537E8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0400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Summer salad </w:t>
      </w:r>
    </w:p>
    <w:p w14:paraId="325AE3FC" w14:textId="01F09102" w:rsidR="00B537E8" w:rsidRPr="00380400" w:rsidRDefault="00B537E8" w:rsidP="00B537E8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0400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(spinach, pecan, cranberries &amp; mandarin orange)</w:t>
      </w:r>
    </w:p>
    <w:p w14:paraId="04F7B526" w14:textId="60F3B87D" w:rsidR="00B537E8" w:rsidRPr="00380400" w:rsidRDefault="00B537E8" w:rsidP="00B537E8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F98BD3" w14:textId="7C573E39" w:rsidR="00B537E8" w:rsidRPr="00380400" w:rsidRDefault="00B537E8" w:rsidP="00B537E8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0400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Fruit</w:t>
      </w:r>
    </w:p>
    <w:p w14:paraId="121FE6D3" w14:textId="1BEF9EED" w:rsidR="00B537E8" w:rsidRPr="00380400" w:rsidRDefault="0063255A" w:rsidP="00B537E8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(whichever is i</w:t>
      </w:r>
      <w:r w:rsidR="00B537E8" w:rsidRPr="00380400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season)</w:t>
      </w:r>
    </w:p>
    <w:p w14:paraId="7215E3E7" w14:textId="4EFFD89C" w:rsidR="007C070B" w:rsidRPr="00380400" w:rsidRDefault="007C070B" w:rsidP="00B537E8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25BDE6" w14:textId="05C682C5" w:rsidR="007C070B" w:rsidRPr="00380400" w:rsidRDefault="007C070B" w:rsidP="00B537E8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0400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Cheese &amp; Crackers</w:t>
      </w:r>
    </w:p>
    <w:p w14:paraId="2B937285" w14:textId="37222A1E" w:rsidR="007C070B" w:rsidRPr="005C7FF6" w:rsidRDefault="007C070B" w:rsidP="00B537E8">
      <w:pPr>
        <w:jc w:val="center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0400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(pepper jack, American, &amp; swiss</w:t>
      </w:r>
      <w:r w:rsidRPr="005C7FF6"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4B686F5" w14:textId="77777777" w:rsidR="005C7FF6" w:rsidRDefault="005C7FF6" w:rsidP="00B537E8">
      <w:pPr>
        <w:jc w:val="center"/>
        <w:rPr>
          <w:rFonts w:ascii="Algerian" w:hAnsi="Algeri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E94B43" w14:textId="77777777" w:rsidR="001944EE" w:rsidRDefault="001944EE" w:rsidP="001944EE">
      <w:pPr>
        <w:jc w:val="center"/>
        <w:rPr>
          <w:rFonts w:ascii="Algerian" w:hAnsi="Algerian"/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lgerian" w:hAnsi="Algerian"/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My girls catering</w:t>
      </w:r>
    </w:p>
    <w:p w14:paraId="30F9194A" w14:textId="77777777" w:rsidR="001944EE" w:rsidRDefault="001944EE" w:rsidP="001944EE">
      <w:pPr>
        <w:jc w:val="center"/>
        <w:rPr>
          <w:rFonts w:ascii="Algerian" w:hAnsi="Algerian"/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lgerian" w:hAnsi="Algerian"/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336-580-2306</w:t>
      </w:r>
    </w:p>
    <w:p w14:paraId="53177694" w14:textId="77777777" w:rsidR="007C070B" w:rsidRPr="00B537E8" w:rsidRDefault="007C070B" w:rsidP="00B537E8">
      <w:pPr>
        <w:jc w:val="center"/>
        <w:rPr>
          <w:rFonts w:ascii="Algerian" w:hAnsi="Algerian"/>
          <w:b/>
          <w:i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D3FF06" w14:textId="6B72CB15" w:rsidR="00534D83" w:rsidRPr="005C7FF6" w:rsidRDefault="00534D83" w:rsidP="00DE0180">
      <w:pPr>
        <w:jc w:val="center"/>
        <w:rPr>
          <w:rFonts w:ascii="Algerian" w:hAnsi="Algerian"/>
          <w:i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FF6">
        <w:rPr>
          <w:rFonts w:ascii="Algerian" w:hAnsi="Algerian"/>
          <w:i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Meat options</w:t>
      </w:r>
    </w:p>
    <w:p w14:paraId="2DE5E655" w14:textId="216F87C6" w:rsidR="00534D83" w:rsidRPr="00380400" w:rsidRDefault="00534D83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0400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Chicken wings</w:t>
      </w:r>
    </w:p>
    <w:p w14:paraId="4EB87472" w14:textId="26C5EFC5" w:rsidR="007C070B" w:rsidRPr="00380400" w:rsidRDefault="007C070B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0400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(fried with wicked wing sauce or plain)</w:t>
      </w:r>
    </w:p>
    <w:p w14:paraId="128C28BE" w14:textId="77777777" w:rsidR="007C070B" w:rsidRPr="00380400" w:rsidRDefault="007C070B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73B3C6" w14:textId="1704C715" w:rsidR="00534D83" w:rsidRPr="00380400" w:rsidRDefault="00534D83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0400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Chicken tenders</w:t>
      </w:r>
    </w:p>
    <w:p w14:paraId="2D56284D" w14:textId="48628A6E" w:rsidR="007C070B" w:rsidRPr="00380400" w:rsidRDefault="007C070B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0400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(Fried with wicked wing sauce or plain)</w:t>
      </w:r>
    </w:p>
    <w:p w14:paraId="076581D8" w14:textId="77777777" w:rsidR="007C070B" w:rsidRPr="00380400" w:rsidRDefault="007C070B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610ADA" w14:textId="0DAF5383" w:rsidR="00534D83" w:rsidRPr="00380400" w:rsidRDefault="00534D83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0400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Meatloaf</w:t>
      </w:r>
    </w:p>
    <w:p w14:paraId="1A236F41" w14:textId="2E85CD7A" w:rsidR="007C070B" w:rsidRPr="00380400" w:rsidRDefault="007C070B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0400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(garlic and onion)</w:t>
      </w:r>
    </w:p>
    <w:p w14:paraId="5E289D68" w14:textId="77777777" w:rsidR="007C070B" w:rsidRPr="00380400" w:rsidRDefault="007C070B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802F70" w14:textId="2FA3C2CC" w:rsidR="00534D83" w:rsidRPr="00380400" w:rsidRDefault="00DE0180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0400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Baked chicken</w:t>
      </w:r>
      <w:r w:rsidR="007C070B" w:rsidRPr="00380400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breast</w:t>
      </w:r>
    </w:p>
    <w:p w14:paraId="3874CEB9" w14:textId="57EE71B2" w:rsidR="007C070B" w:rsidRPr="00380400" w:rsidRDefault="007C070B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0400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(lemon pepper, wicked, plain)</w:t>
      </w:r>
    </w:p>
    <w:p w14:paraId="1564BA93" w14:textId="77777777" w:rsidR="007C070B" w:rsidRPr="00DE0180" w:rsidRDefault="007C070B" w:rsidP="00DE0180">
      <w:pPr>
        <w:jc w:val="center"/>
        <w:rPr>
          <w:rFonts w:ascii="Algerian" w:hAnsi="Algerian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6613DF" w14:textId="718C972C" w:rsidR="00534D83" w:rsidRPr="00380400" w:rsidRDefault="00534D83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0400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Steak</w:t>
      </w:r>
    </w:p>
    <w:p w14:paraId="25A5C719" w14:textId="07F9045C" w:rsidR="00902696" w:rsidRDefault="00902696" w:rsidP="00DE0180">
      <w:pPr>
        <w:jc w:val="center"/>
        <w:rPr>
          <w:rFonts w:ascii="Algerian" w:hAnsi="Algerian"/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28E030" w14:textId="2DEE9137" w:rsidR="006E200F" w:rsidRPr="00902696" w:rsidRDefault="006E200F" w:rsidP="00DE0180">
      <w:pPr>
        <w:jc w:val="center"/>
        <w:rPr>
          <w:rFonts w:ascii="Algerian" w:hAnsi="Algerian"/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lgerian" w:hAnsi="Algerian"/>
          <w:i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Meat options</w:t>
      </w:r>
    </w:p>
    <w:p w14:paraId="31A4C655" w14:textId="5BDD75DC" w:rsidR="00534D83" w:rsidRPr="00380400" w:rsidRDefault="007C070B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0400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Honey glazed </w:t>
      </w:r>
      <w:r w:rsidR="00534D83" w:rsidRPr="00380400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Ham</w:t>
      </w:r>
    </w:p>
    <w:p w14:paraId="59FF5FA6" w14:textId="77777777" w:rsidR="007C070B" w:rsidRPr="00380400" w:rsidRDefault="007C070B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C1BB71" w14:textId="77777777" w:rsidR="007C070B" w:rsidRPr="00380400" w:rsidRDefault="00534D83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0400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Pork chop </w:t>
      </w:r>
    </w:p>
    <w:p w14:paraId="3DFBF267" w14:textId="4A04085D" w:rsidR="00534D83" w:rsidRPr="00380400" w:rsidRDefault="00534D83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0400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(grilled or fried)</w:t>
      </w:r>
    </w:p>
    <w:p w14:paraId="5C3BE7A9" w14:textId="77777777" w:rsidR="007C070B" w:rsidRPr="00380400" w:rsidRDefault="007C070B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68337C" w14:textId="6CA78337" w:rsidR="00534D83" w:rsidRPr="00380400" w:rsidRDefault="007C070B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0400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Turkey </w:t>
      </w:r>
      <w:r w:rsidRPr="00380400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(</w:t>
      </w:r>
      <w:r w:rsidR="00534D83" w:rsidRPr="00380400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fried or baked)</w:t>
      </w:r>
    </w:p>
    <w:p w14:paraId="7161D867" w14:textId="77777777" w:rsidR="007C070B" w:rsidRPr="00380400" w:rsidRDefault="007C070B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2A116F" w14:textId="77777777" w:rsidR="007C070B" w:rsidRPr="00380400" w:rsidRDefault="00DE0180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0400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Shrimp </w:t>
      </w:r>
    </w:p>
    <w:p w14:paraId="7ECC6484" w14:textId="453C7A3B" w:rsidR="00534D83" w:rsidRPr="00380400" w:rsidRDefault="00DE0180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0400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(grilled or fried)</w:t>
      </w:r>
    </w:p>
    <w:p w14:paraId="5071FA2B" w14:textId="77777777" w:rsidR="007C070B" w:rsidRPr="00380400" w:rsidRDefault="007C070B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55D2B9" w14:textId="34EBADA9" w:rsidR="00DE0180" w:rsidRPr="00380400" w:rsidRDefault="00DE0180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0400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Prime rib</w:t>
      </w:r>
    </w:p>
    <w:p w14:paraId="26712597" w14:textId="77777777" w:rsidR="007C070B" w:rsidRDefault="007C070B" w:rsidP="00DE0180">
      <w:pPr>
        <w:jc w:val="center"/>
        <w:rPr>
          <w:rFonts w:ascii="Algerian" w:hAnsi="Algerian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6B840B" w14:textId="72553556" w:rsidR="00DE0180" w:rsidRDefault="00DE0180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0400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Beef stew</w:t>
      </w:r>
    </w:p>
    <w:p w14:paraId="49EC1A41" w14:textId="45188976" w:rsidR="000B0137" w:rsidRDefault="000B0137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5E57F8" w14:textId="42ECCAA2" w:rsidR="000B0137" w:rsidRDefault="000B0137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Pulled Chicken BBQ</w:t>
      </w:r>
    </w:p>
    <w:p w14:paraId="1126876A" w14:textId="77777777" w:rsidR="000B0137" w:rsidRDefault="000B0137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D957DD" w14:textId="647DA340" w:rsidR="000B0137" w:rsidRPr="00380400" w:rsidRDefault="000B0137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Pulled Pork BBQ</w:t>
      </w:r>
    </w:p>
    <w:p w14:paraId="621780BB" w14:textId="77777777" w:rsidR="001944EE" w:rsidRDefault="001944EE" w:rsidP="001944EE">
      <w:pPr>
        <w:jc w:val="center"/>
        <w:rPr>
          <w:rFonts w:ascii="Algerian" w:hAnsi="Algerian"/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lgerian" w:hAnsi="Algerian"/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My girls catering</w:t>
      </w:r>
    </w:p>
    <w:p w14:paraId="3AB27C8C" w14:textId="77777777" w:rsidR="001944EE" w:rsidRDefault="001944EE" w:rsidP="001944EE">
      <w:pPr>
        <w:jc w:val="center"/>
        <w:rPr>
          <w:rFonts w:ascii="Algerian" w:hAnsi="Algerian"/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lgerian" w:hAnsi="Algerian"/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336-580-2306</w:t>
      </w:r>
    </w:p>
    <w:p w14:paraId="41F23AA0" w14:textId="77777777" w:rsidR="00DE0180" w:rsidRDefault="00DE0180" w:rsidP="00DE0180">
      <w:pPr>
        <w:jc w:val="center"/>
        <w:rPr>
          <w:rFonts w:ascii="Algerian" w:hAnsi="Algerian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5BCD7C" w14:textId="77777777" w:rsidR="00DE0180" w:rsidRPr="00DE0180" w:rsidRDefault="00DE0180" w:rsidP="00DE0180">
      <w:pPr>
        <w:jc w:val="center"/>
        <w:rPr>
          <w:rFonts w:ascii="Algerian" w:hAnsi="Algerian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632CBF" w14:textId="48F7EAAB" w:rsidR="00B72F82" w:rsidRPr="005C7FF6" w:rsidRDefault="00D71791" w:rsidP="00DE0180">
      <w:pPr>
        <w:jc w:val="center"/>
        <w:rPr>
          <w:rFonts w:ascii="Algerian" w:hAnsi="Algerian"/>
          <w:i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FF6">
        <w:rPr>
          <w:rFonts w:ascii="Algerian" w:hAnsi="Algerian"/>
          <w:i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Side Options</w:t>
      </w:r>
      <w:r w:rsidR="007C070B" w:rsidRPr="005C7FF6">
        <w:rPr>
          <w:rFonts w:ascii="Algerian" w:hAnsi="Algerian"/>
          <w:i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(starch &amp; Vegetables)</w:t>
      </w:r>
    </w:p>
    <w:p w14:paraId="69F2779D" w14:textId="77777777" w:rsidR="007C070B" w:rsidRPr="005C7FF6" w:rsidRDefault="007C070B" w:rsidP="00DE0180">
      <w:pPr>
        <w:jc w:val="center"/>
        <w:rPr>
          <w:rFonts w:ascii="Algerian" w:hAnsi="Algerian"/>
          <w:i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3B8468" w14:textId="387AB122" w:rsidR="00ED3466" w:rsidRPr="00380400" w:rsidRDefault="007C070B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0400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Macaroni &amp;Cheese</w:t>
      </w:r>
    </w:p>
    <w:p w14:paraId="55EA372C" w14:textId="3B806B19" w:rsidR="007C070B" w:rsidRDefault="0033042B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$45 or $65</w:t>
      </w:r>
    </w:p>
    <w:p w14:paraId="4F6B0908" w14:textId="77777777" w:rsidR="0033042B" w:rsidRPr="00380400" w:rsidRDefault="0033042B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47556C" w14:textId="51D3B381" w:rsidR="004879CF" w:rsidRPr="00380400" w:rsidRDefault="004879CF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0400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Corn</w:t>
      </w:r>
    </w:p>
    <w:p w14:paraId="419A34A7" w14:textId="2C5C6679" w:rsidR="007C070B" w:rsidRDefault="007F0C17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$35 or $45</w:t>
      </w:r>
    </w:p>
    <w:p w14:paraId="6FD40D3D" w14:textId="77777777" w:rsidR="007F0C17" w:rsidRPr="00380400" w:rsidRDefault="007F0C17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563438" w14:textId="0637F428" w:rsidR="00B72F82" w:rsidRDefault="007C070B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0400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Green Beans</w:t>
      </w:r>
    </w:p>
    <w:p w14:paraId="2B9E6080" w14:textId="13C9D8F1" w:rsidR="007F0C17" w:rsidRPr="00380400" w:rsidRDefault="007F0C17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$35 or $45</w:t>
      </w:r>
    </w:p>
    <w:p w14:paraId="360FE016" w14:textId="77777777" w:rsidR="007C070B" w:rsidRPr="00380400" w:rsidRDefault="007C070B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5E873D" w14:textId="7869F699" w:rsidR="007C070B" w:rsidRPr="00380400" w:rsidRDefault="007C070B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0400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Asparagus</w:t>
      </w:r>
    </w:p>
    <w:p w14:paraId="1D413256" w14:textId="58E16E09" w:rsidR="00B2078F" w:rsidRDefault="007F0C17" w:rsidP="007849C3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(Seasonal)</w:t>
      </w:r>
    </w:p>
    <w:p w14:paraId="55D4DA50" w14:textId="714C7569" w:rsidR="00B72F82" w:rsidRPr="00380400" w:rsidRDefault="007C070B" w:rsidP="007F0C17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0400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55CB35A0" w14:textId="77777777" w:rsidR="007C070B" w:rsidRPr="00380400" w:rsidRDefault="007C070B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0400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Cornbread Dressing</w:t>
      </w:r>
    </w:p>
    <w:p w14:paraId="14437418" w14:textId="77777777" w:rsidR="007F0C17" w:rsidRDefault="00ED7A77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r w:rsidR="007F0C17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35 or $50</w:t>
      </w:r>
    </w:p>
    <w:p w14:paraId="10F5ADC4" w14:textId="291B3816" w:rsidR="00BE5D7E" w:rsidRPr="00380400" w:rsidRDefault="007C070B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0400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1CAC842" w14:textId="0E127724" w:rsidR="006E200F" w:rsidRDefault="006E200F" w:rsidP="00DE0180">
      <w:pPr>
        <w:jc w:val="center"/>
        <w:rPr>
          <w:rFonts w:ascii="Algerian" w:hAnsi="Algeri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716948" w14:textId="70E9C3D0" w:rsidR="006E200F" w:rsidRDefault="006E200F" w:rsidP="00DE0180">
      <w:pPr>
        <w:jc w:val="center"/>
        <w:rPr>
          <w:rFonts w:ascii="Algerian" w:hAnsi="Algerian"/>
          <w:i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00F">
        <w:rPr>
          <w:rFonts w:ascii="Algerian" w:hAnsi="Algerian"/>
          <w:i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Side options/vegetables</w:t>
      </w:r>
    </w:p>
    <w:p w14:paraId="530A0037" w14:textId="77777777" w:rsidR="006E200F" w:rsidRPr="006E200F" w:rsidRDefault="006E200F" w:rsidP="00DE0180">
      <w:pPr>
        <w:jc w:val="center"/>
        <w:rPr>
          <w:rFonts w:ascii="Century Schoolbook" w:hAnsi="Century Schoolbook"/>
          <w:i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5148EB" w14:textId="3445C26C" w:rsidR="007C070B" w:rsidRPr="00380400" w:rsidRDefault="007C070B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0400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Potato Salad </w:t>
      </w:r>
    </w:p>
    <w:p w14:paraId="196A5CBE" w14:textId="77777777" w:rsidR="00ED7A77" w:rsidRDefault="00ED7A77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$35 or $45</w:t>
      </w:r>
    </w:p>
    <w:p w14:paraId="4E564BF8" w14:textId="1A891EAC" w:rsidR="00B72F82" w:rsidRPr="00380400" w:rsidRDefault="007C070B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0400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18761AF7" w14:textId="77777777" w:rsidR="007C070B" w:rsidRPr="00380400" w:rsidRDefault="007C070B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0400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Pasta Salad</w:t>
      </w:r>
    </w:p>
    <w:p w14:paraId="0CADA0BB" w14:textId="77777777" w:rsidR="00ED7A77" w:rsidRDefault="00ED7A77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$35 or $45</w:t>
      </w:r>
    </w:p>
    <w:p w14:paraId="7A606E6D" w14:textId="3893799F" w:rsidR="00B72F82" w:rsidRPr="00380400" w:rsidRDefault="007C070B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0400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B1876A2" w14:textId="32CA7376" w:rsidR="00BE5D7E" w:rsidRPr="00380400" w:rsidRDefault="007C070B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0400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Seafood Pasta Salad </w:t>
      </w:r>
    </w:p>
    <w:p w14:paraId="1BBC528E" w14:textId="63E2F11A" w:rsidR="007C070B" w:rsidRDefault="00ED7A77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$45 or $65</w:t>
      </w:r>
    </w:p>
    <w:p w14:paraId="14484FF5" w14:textId="77777777" w:rsidR="00ED7A77" w:rsidRPr="00380400" w:rsidRDefault="00ED7A77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205851" w14:textId="77777777" w:rsidR="006244E2" w:rsidRDefault="007C070B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0400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Baked Beans</w:t>
      </w:r>
    </w:p>
    <w:p w14:paraId="02953612" w14:textId="1BDD1CF3" w:rsidR="00416CC5" w:rsidRPr="00380400" w:rsidRDefault="00ED7A77" w:rsidP="00DE0180">
      <w:pPr>
        <w:jc w:val="center"/>
        <w:rPr>
          <w:rFonts w:ascii="Algerian" w:hAnsi="Algerian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$35 or $45</w:t>
      </w:r>
      <w:r w:rsidR="007C070B" w:rsidRPr="00380400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C070B" w:rsidRPr="00380400">
        <w:rPr>
          <w:rFonts w:ascii="Algerian" w:hAnsi="Algerian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5D22BA12" w14:textId="39E999CB" w:rsidR="00380400" w:rsidRPr="00380400" w:rsidRDefault="00380400" w:rsidP="00DE0180">
      <w:pPr>
        <w:jc w:val="center"/>
        <w:rPr>
          <w:rFonts w:ascii="Algerian" w:hAnsi="Algerian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8BBF8F" w14:textId="77777777" w:rsidR="007849C3" w:rsidRDefault="007849C3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841660" w14:textId="77777777" w:rsidR="007849C3" w:rsidRDefault="007849C3" w:rsidP="007849C3">
      <w:pPr>
        <w:jc w:val="center"/>
        <w:rPr>
          <w:rFonts w:ascii="Algerian" w:hAnsi="Algerian"/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lgerian" w:hAnsi="Algerian"/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My girls catering</w:t>
      </w:r>
    </w:p>
    <w:p w14:paraId="385B668C" w14:textId="77777777" w:rsidR="007849C3" w:rsidRDefault="007849C3" w:rsidP="007849C3">
      <w:pPr>
        <w:jc w:val="center"/>
        <w:rPr>
          <w:rFonts w:ascii="Algerian" w:hAnsi="Algerian"/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lgerian" w:hAnsi="Algerian"/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336-580-2306</w:t>
      </w:r>
    </w:p>
    <w:p w14:paraId="49AC9821" w14:textId="77777777" w:rsidR="007849C3" w:rsidRDefault="007849C3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BDC920" w14:textId="028F2C8C" w:rsidR="00380400" w:rsidRPr="00380400" w:rsidRDefault="00380400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0400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Rice </w:t>
      </w:r>
    </w:p>
    <w:p w14:paraId="59F9C186" w14:textId="48996244" w:rsidR="00380400" w:rsidRDefault="00380400" w:rsidP="0038040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0400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(white or brown)</w:t>
      </w:r>
    </w:p>
    <w:p w14:paraId="68DB5ED3" w14:textId="785D1AAB" w:rsidR="00380400" w:rsidRPr="0033042B" w:rsidRDefault="0033042B" w:rsidP="0033042B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$10 or $15</w:t>
      </w:r>
    </w:p>
    <w:p w14:paraId="35AA469C" w14:textId="7446A325" w:rsidR="00380400" w:rsidRPr="00380400" w:rsidRDefault="00380400" w:rsidP="00925343">
      <w:pPr>
        <w:rPr>
          <w:rFonts w:ascii="Algerian" w:hAnsi="Algerian"/>
          <w:i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E75A8E" w14:textId="2D7158F0" w:rsidR="005C7FF6" w:rsidRDefault="00380400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0400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Diced Garlic &amp; Onion Potato</w:t>
      </w:r>
    </w:p>
    <w:p w14:paraId="706DCD12" w14:textId="235A8559" w:rsidR="00925343" w:rsidRPr="00380400" w:rsidRDefault="00925343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$45 or $65</w:t>
      </w:r>
    </w:p>
    <w:p w14:paraId="1DAF5BEA" w14:textId="77777777" w:rsidR="00380400" w:rsidRPr="00380400" w:rsidRDefault="00380400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2A1540" w14:textId="62BA6299" w:rsidR="007C070B" w:rsidRDefault="007C070B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0400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Garlic Mashed Potato</w:t>
      </w:r>
    </w:p>
    <w:p w14:paraId="23657B6C" w14:textId="6E95D52E" w:rsidR="00925343" w:rsidRPr="00380400" w:rsidRDefault="00925343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$35 or $45</w:t>
      </w:r>
    </w:p>
    <w:p w14:paraId="3062578C" w14:textId="53C3EB63" w:rsidR="00B72F82" w:rsidRPr="00380400" w:rsidRDefault="007C070B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0400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5375735B" w14:textId="2F2AD4E2" w:rsidR="00534D83" w:rsidRDefault="00534D83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0400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Collard Gre</w:t>
      </w:r>
      <w:r w:rsidR="007C070B" w:rsidRPr="00380400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ens</w:t>
      </w:r>
    </w:p>
    <w:p w14:paraId="1935BD11" w14:textId="0C760D5B" w:rsidR="00925343" w:rsidRPr="00380400" w:rsidRDefault="00925343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(Seasonal)</w:t>
      </w:r>
    </w:p>
    <w:p w14:paraId="7EBE0D8A" w14:textId="6D9F15A5" w:rsidR="00B2078F" w:rsidRDefault="00B2078F" w:rsidP="007849C3">
      <w:pPr>
        <w:rPr>
          <w:rFonts w:ascii="Algerian" w:hAnsi="Algerian"/>
          <w:i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8C1458" w14:textId="06A839CC" w:rsidR="00BE5D7E" w:rsidRPr="000D634F" w:rsidRDefault="00BE5D7E" w:rsidP="00DE0180">
      <w:pPr>
        <w:jc w:val="center"/>
        <w:rPr>
          <w:rFonts w:ascii="Algerian" w:hAnsi="Algeri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634F">
        <w:rPr>
          <w:rFonts w:ascii="Algerian" w:hAnsi="Algerian"/>
          <w:i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Seafood Options</w:t>
      </w:r>
      <w:r w:rsidR="001E533F" w:rsidRPr="000D634F">
        <w:rPr>
          <w:rFonts w:ascii="Algerian" w:hAnsi="Algerian"/>
          <w:i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534D83" w:rsidRPr="000D634F">
        <w:rPr>
          <w:rFonts w:ascii="Algerian" w:hAnsi="Algerian"/>
          <w:i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(priced per person)</w:t>
      </w:r>
    </w:p>
    <w:p w14:paraId="1F166070" w14:textId="4B47402E" w:rsidR="00D71791" w:rsidRPr="00AD5804" w:rsidRDefault="00D71791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5804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Shrimp</w:t>
      </w:r>
    </w:p>
    <w:p w14:paraId="07760705" w14:textId="3AD41E5F" w:rsidR="007C070B" w:rsidRPr="00AD5804" w:rsidRDefault="007C070B" w:rsidP="007C070B">
      <w:pPr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5804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(Grilled or fried)</w:t>
      </w:r>
    </w:p>
    <w:p w14:paraId="25DE3AC2" w14:textId="77777777" w:rsidR="007C070B" w:rsidRPr="00AD5804" w:rsidRDefault="007C070B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704464" w14:textId="0A7B6DF6" w:rsidR="00D71791" w:rsidRPr="00AD5804" w:rsidRDefault="00D71791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5804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Tilapia</w:t>
      </w:r>
    </w:p>
    <w:p w14:paraId="482C1488" w14:textId="5A520CAA" w:rsidR="007C070B" w:rsidRPr="00AD5804" w:rsidRDefault="007C070B" w:rsidP="007C070B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5804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(Baked or fried)</w:t>
      </w:r>
    </w:p>
    <w:p w14:paraId="18BCBA64" w14:textId="77777777" w:rsidR="007C070B" w:rsidRPr="00AD5804" w:rsidRDefault="007C070B" w:rsidP="007C070B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9B4807" w14:textId="77777777" w:rsidR="0088563F" w:rsidRDefault="0088563F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F43117" w14:textId="0A0EDD63" w:rsidR="00D71791" w:rsidRPr="00AD5804" w:rsidRDefault="005C7FF6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5804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Lemon pepper </w:t>
      </w:r>
      <w:r w:rsidR="00D71791" w:rsidRPr="00AD5804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Salmon</w:t>
      </w:r>
    </w:p>
    <w:p w14:paraId="10327AC7" w14:textId="7DA09C4F" w:rsidR="007C070B" w:rsidRPr="00AD5804" w:rsidRDefault="007C070B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5804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5C7FF6" w:rsidRPr="00AD5804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grilled or baked)</w:t>
      </w:r>
    </w:p>
    <w:p w14:paraId="15997BA3" w14:textId="77777777" w:rsidR="005C7FF6" w:rsidRPr="00AD5804" w:rsidRDefault="005C7FF6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6C71F4" w14:textId="025A23E8" w:rsidR="00D71791" w:rsidRPr="00AD5804" w:rsidRDefault="00D71791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5804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Whiting</w:t>
      </w:r>
    </w:p>
    <w:p w14:paraId="57201DAC" w14:textId="48F82F9D" w:rsidR="005C7FF6" w:rsidRPr="00AD5804" w:rsidRDefault="005C7FF6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5804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(Fried)</w:t>
      </w:r>
    </w:p>
    <w:p w14:paraId="74477838" w14:textId="77777777" w:rsidR="005C7FF6" w:rsidRPr="00AD5804" w:rsidRDefault="005C7FF6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554961" w14:textId="3ABCB3D9" w:rsidR="00D71791" w:rsidRPr="00AD5804" w:rsidRDefault="00D71791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5804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Flounder</w:t>
      </w:r>
    </w:p>
    <w:p w14:paraId="744C4DD7" w14:textId="381F02B5" w:rsidR="005C7FF6" w:rsidRPr="00AD5804" w:rsidRDefault="005C7FF6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5804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(Fried)</w:t>
      </w:r>
    </w:p>
    <w:p w14:paraId="18B7BD90" w14:textId="77777777" w:rsidR="005C7FF6" w:rsidRPr="00AD5804" w:rsidRDefault="005C7FF6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AB78AC" w14:textId="281FF9DF" w:rsidR="00D71791" w:rsidRPr="00AD5804" w:rsidRDefault="00D71791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5804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Scallop</w:t>
      </w:r>
    </w:p>
    <w:p w14:paraId="70B80385" w14:textId="7DEA37C5" w:rsidR="000D634F" w:rsidRPr="0088563F" w:rsidRDefault="005C7FF6" w:rsidP="0088563F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5804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(fried)</w:t>
      </w:r>
    </w:p>
    <w:p w14:paraId="2A41D4E4" w14:textId="0ED1FE49" w:rsidR="000D634F" w:rsidRDefault="000D634F" w:rsidP="00DE0180">
      <w:pPr>
        <w:jc w:val="center"/>
        <w:rPr>
          <w:rFonts w:ascii="Algerian" w:hAnsi="Algerian"/>
          <w:i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14E354" w14:textId="77777777" w:rsidR="000D634F" w:rsidRDefault="000D634F" w:rsidP="00DE0180">
      <w:pPr>
        <w:jc w:val="center"/>
        <w:rPr>
          <w:rFonts w:ascii="Algerian" w:hAnsi="Algerian"/>
          <w:i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BFFD2C" w14:textId="77777777" w:rsidR="007849C3" w:rsidRDefault="007849C3" w:rsidP="007849C3">
      <w:pPr>
        <w:jc w:val="center"/>
        <w:rPr>
          <w:rFonts w:ascii="Algerian" w:hAnsi="Algerian"/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lgerian" w:hAnsi="Algerian"/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My girls catering</w:t>
      </w:r>
    </w:p>
    <w:p w14:paraId="40606E4E" w14:textId="77777777" w:rsidR="007849C3" w:rsidRDefault="007849C3" w:rsidP="007849C3">
      <w:pPr>
        <w:jc w:val="center"/>
        <w:rPr>
          <w:rFonts w:ascii="Algerian" w:hAnsi="Algerian"/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lgerian" w:hAnsi="Algerian"/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336-580-2306</w:t>
      </w:r>
    </w:p>
    <w:p w14:paraId="5284561D" w14:textId="77777777" w:rsidR="007849C3" w:rsidRDefault="007849C3" w:rsidP="00DE0180">
      <w:pPr>
        <w:jc w:val="center"/>
        <w:rPr>
          <w:rFonts w:ascii="Algerian" w:hAnsi="Algerian"/>
          <w:i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23A7F0" w14:textId="069D103B" w:rsidR="00D71791" w:rsidRPr="00AD5804" w:rsidRDefault="00615EAA" w:rsidP="00DE0180">
      <w:pPr>
        <w:jc w:val="center"/>
        <w:rPr>
          <w:rFonts w:ascii="Algerian" w:hAnsi="Algerian"/>
          <w:i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5804">
        <w:rPr>
          <w:rFonts w:ascii="Algerian" w:hAnsi="Algerian"/>
          <w:i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Dinner Options</w:t>
      </w:r>
      <w:r w:rsidR="005C7FF6" w:rsidRPr="00AD5804">
        <w:rPr>
          <w:rFonts w:ascii="Algerian" w:hAnsi="Algerian"/>
          <w:i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(frozen or fresh)</w:t>
      </w:r>
    </w:p>
    <w:p w14:paraId="7560CB2B" w14:textId="77777777" w:rsidR="005C7FF6" w:rsidRPr="00DE0180" w:rsidRDefault="005C7FF6" w:rsidP="00DE0180">
      <w:pPr>
        <w:jc w:val="center"/>
        <w:rPr>
          <w:rFonts w:ascii="Algerian" w:hAnsi="Algerian"/>
          <w:i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2033DC" w14:textId="77777777" w:rsidR="005C7FF6" w:rsidRPr="00AD5804" w:rsidRDefault="00615EAA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5804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Oven Baked </w:t>
      </w:r>
      <w:r w:rsidR="00174D22" w:rsidRPr="00AD5804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Lasagn</w:t>
      </w:r>
      <w:r w:rsidRPr="00AD5804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174D22" w:rsidRPr="00AD5804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61EF51BD" w14:textId="33D7C9DD" w:rsidR="00615EAA" w:rsidRPr="00AD5804" w:rsidRDefault="00174D22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5804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$50 or $65</w:t>
      </w:r>
    </w:p>
    <w:p w14:paraId="786801B1" w14:textId="77777777" w:rsidR="005C7FF6" w:rsidRPr="00AD5804" w:rsidRDefault="005C7FF6" w:rsidP="00DE0180">
      <w:pPr>
        <w:jc w:val="center"/>
        <w:rPr>
          <w:rFonts w:ascii="Century Schoolbook" w:hAnsi="Century Schoolbook"/>
          <w:i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EF0D21" w14:textId="77777777" w:rsidR="005C7FF6" w:rsidRPr="00AD5804" w:rsidRDefault="00174D22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5804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Baked Spaghetti</w:t>
      </w:r>
      <w:r w:rsidR="00181E8E" w:rsidRPr="00AD5804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</w:p>
    <w:p w14:paraId="141083F9" w14:textId="0E5B7760" w:rsidR="00D71791" w:rsidRPr="00AD5804" w:rsidRDefault="00181E8E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5804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$35 or 45</w:t>
      </w:r>
    </w:p>
    <w:p w14:paraId="65FF5339" w14:textId="77777777" w:rsidR="005C7FF6" w:rsidRPr="00AD5804" w:rsidRDefault="005C7FF6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A0E5FD" w14:textId="77777777" w:rsidR="005C7FF6" w:rsidRPr="00AD5804" w:rsidRDefault="00174D22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5804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Regular Spaghetti</w:t>
      </w:r>
    </w:p>
    <w:p w14:paraId="02BB3E2C" w14:textId="7A5D55CA" w:rsidR="005C7FF6" w:rsidRPr="00AD5804" w:rsidRDefault="00181E8E" w:rsidP="00AD5804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5804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$35 or $45</w:t>
      </w:r>
    </w:p>
    <w:p w14:paraId="22AD3587" w14:textId="7639B1B7" w:rsidR="005C7FF6" w:rsidRDefault="005C7FF6" w:rsidP="00AD5804">
      <w:pPr>
        <w:rPr>
          <w:rFonts w:ascii="Algerian" w:hAnsi="Algeri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E04201" w14:textId="521FA296" w:rsidR="005C7FF6" w:rsidRPr="00AD5804" w:rsidRDefault="00174D22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5804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Chili beans</w:t>
      </w:r>
      <w:r w:rsidR="00181E8E" w:rsidRPr="00AD5804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</w:p>
    <w:p w14:paraId="290179E5" w14:textId="3C0F313D" w:rsidR="00BF3F5F" w:rsidRPr="00BC3C90" w:rsidRDefault="005C7FF6" w:rsidP="00BC3C9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5804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181E8E" w:rsidRPr="00AD5804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$45  or $65</w:t>
      </w:r>
    </w:p>
    <w:p w14:paraId="05C3A18B" w14:textId="77777777" w:rsidR="00BF3F5F" w:rsidRDefault="00BF3F5F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82E60E" w14:textId="471B84D4" w:rsidR="005C7FF6" w:rsidRPr="00AD5804" w:rsidRDefault="005C7FF6" w:rsidP="00DE0180">
      <w:pPr>
        <w:jc w:val="center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5804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74D22" w:rsidRPr="00AD5804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Chicken pot Pie</w:t>
      </w:r>
    </w:p>
    <w:p w14:paraId="4EFCC6D2" w14:textId="57DC6FC8" w:rsidR="00174D22" w:rsidRPr="00AD5804" w:rsidRDefault="00174D22" w:rsidP="005C7FF6">
      <w:pPr>
        <w:ind w:left="2880" w:firstLine="720"/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5804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C7FF6" w:rsidRPr="00AD5804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="00181E8E" w:rsidRPr="00AD5804">
        <w:rPr>
          <w:rFonts w:ascii="Century Schoolbook" w:hAnsi="Century Schoolbook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$55</w:t>
      </w:r>
    </w:p>
    <w:p w14:paraId="1DA7619D" w14:textId="39580F5E" w:rsidR="00174D22" w:rsidRDefault="00174D22" w:rsidP="00DE0180">
      <w:pPr>
        <w:jc w:val="center"/>
        <w:rPr>
          <w:rFonts w:ascii="Algerian" w:hAnsi="Algeri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DC585A" w14:textId="77777777" w:rsidR="0004236A" w:rsidRDefault="0004236A" w:rsidP="00DE0180">
      <w:pPr>
        <w:jc w:val="center"/>
        <w:rPr>
          <w:rFonts w:ascii="Algerian" w:hAnsi="Algerian"/>
          <w:i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A5493E" w14:textId="67F42D96" w:rsidR="003B4B69" w:rsidRPr="007660A8" w:rsidRDefault="00B219F3" w:rsidP="003B4B69">
      <w:pPr>
        <w:jc w:val="center"/>
        <w:rPr>
          <w:rFonts w:ascii="Algerian" w:hAnsi="Algerian"/>
          <w:i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lgerian" w:hAnsi="Algerian"/>
          <w:i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Heavy </w:t>
      </w:r>
      <w:r w:rsidR="004743B7">
        <w:rPr>
          <w:rFonts w:ascii="Algerian" w:hAnsi="Algerian"/>
          <w:i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Hor</w:t>
      </w:r>
      <w:r w:rsidR="003B4B69">
        <w:rPr>
          <w:rFonts w:ascii="Algerian" w:hAnsi="Algerian"/>
          <w:i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D’oeu</w:t>
      </w:r>
      <w:r w:rsidR="00BE1C1C">
        <w:rPr>
          <w:rFonts w:ascii="Algerian" w:hAnsi="Algerian"/>
          <w:i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vres</w:t>
      </w:r>
    </w:p>
    <w:p w14:paraId="37F57608" w14:textId="1F01AF2F" w:rsidR="00683C72" w:rsidRDefault="00683C72" w:rsidP="00BC3C90">
      <w:pPr>
        <w:rPr>
          <w:rFonts w:ascii="Century Schoolbook" w:hAnsi="Century Schoolbook"/>
          <w:i/>
        </w:rPr>
      </w:pPr>
    </w:p>
    <w:p w14:paraId="3E3BFCD4" w14:textId="77777777" w:rsidR="00916CB2" w:rsidRPr="00B219F3" w:rsidRDefault="007A5E40" w:rsidP="007A5E40">
      <w:pPr>
        <w:jc w:val="center"/>
        <w:rPr>
          <w:rFonts w:ascii="Century Schoolbook" w:hAnsi="Century Schoolbook"/>
          <w:b/>
          <w:i/>
        </w:rPr>
      </w:pPr>
      <w:r w:rsidRPr="00B219F3">
        <w:rPr>
          <w:rFonts w:ascii="Century Schoolbook" w:hAnsi="Century Schoolbook"/>
          <w:b/>
          <w:i/>
        </w:rPr>
        <w:t>Spicy Ground Beef Dip w/ Chip</w:t>
      </w:r>
    </w:p>
    <w:p w14:paraId="7BA074A3" w14:textId="1AA4C591" w:rsidR="007A5E40" w:rsidRPr="00B219F3" w:rsidRDefault="007A5E40" w:rsidP="007A5E40">
      <w:pPr>
        <w:jc w:val="center"/>
        <w:rPr>
          <w:rFonts w:ascii="Century Schoolbook" w:hAnsi="Century Schoolbook"/>
          <w:b/>
          <w:i/>
        </w:rPr>
      </w:pPr>
      <w:r w:rsidRPr="00B219F3">
        <w:rPr>
          <w:rFonts w:ascii="Century Schoolbook" w:hAnsi="Century Schoolbook"/>
          <w:b/>
          <w:i/>
        </w:rPr>
        <w:t xml:space="preserve"> $50 (feeds 20-25ppl)</w:t>
      </w:r>
    </w:p>
    <w:p w14:paraId="5901EE9F" w14:textId="77777777" w:rsidR="00683C72" w:rsidRPr="00B219F3" w:rsidRDefault="00683C72" w:rsidP="007A5E40">
      <w:pPr>
        <w:jc w:val="center"/>
        <w:rPr>
          <w:rFonts w:ascii="Century Schoolbook" w:hAnsi="Century Schoolbook"/>
          <w:b/>
          <w:i/>
        </w:rPr>
      </w:pPr>
    </w:p>
    <w:p w14:paraId="3ABE5E44" w14:textId="77777777" w:rsidR="00916CB2" w:rsidRPr="00B219F3" w:rsidRDefault="007A5E40" w:rsidP="007A5E40">
      <w:pPr>
        <w:jc w:val="center"/>
        <w:rPr>
          <w:rFonts w:ascii="Century Schoolbook" w:hAnsi="Century Schoolbook"/>
          <w:b/>
          <w:i/>
        </w:rPr>
      </w:pPr>
      <w:r w:rsidRPr="00B219F3">
        <w:rPr>
          <w:rFonts w:ascii="Century Schoolbook" w:hAnsi="Century Schoolbook"/>
          <w:b/>
          <w:i/>
        </w:rPr>
        <w:t>Club Sandwich</w:t>
      </w:r>
    </w:p>
    <w:p w14:paraId="39AFFA8F" w14:textId="1967B603" w:rsidR="007A5E40" w:rsidRPr="00B219F3" w:rsidRDefault="007A5E40" w:rsidP="007A5E40">
      <w:pPr>
        <w:jc w:val="center"/>
        <w:rPr>
          <w:rFonts w:ascii="Century Schoolbook" w:hAnsi="Century Schoolbook"/>
          <w:b/>
          <w:i/>
        </w:rPr>
      </w:pPr>
      <w:r w:rsidRPr="00B219F3">
        <w:rPr>
          <w:rFonts w:ascii="Century Schoolbook" w:hAnsi="Century Schoolbook"/>
          <w:b/>
          <w:i/>
        </w:rPr>
        <w:t xml:space="preserve"> $40 (50 slices)</w:t>
      </w:r>
    </w:p>
    <w:p w14:paraId="15D739DC" w14:textId="77777777" w:rsidR="00683C72" w:rsidRPr="00B219F3" w:rsidRDefault="00683C72" w:rsidP="007A5E40">
      <w:pPr>
        <w:jc w:val="center"/>
        <w:rPr>
          <w:rFonts w:ascii="Century Schoolbook" w:hAnsi="Century Schoolbook"/>
          <w:b/>
          <w:i/>
        </w:rPr>
      </w:pPr>
    </w:p>
    <w:p w14:paraId="6CFCAFB1" w14:textId="59D7D8D4" w:rsidR="008C7698" w:rsidRPr="00B219F3" w:rsidRDefault="007A5E40" w:rsidP="008C7698">
      <w:pPr>
        <w:jc w:val="center"/>
        <w:rPr>
          <w:rFonts w:ascii="Century Schoolbook" w:hAnsi="Century Schoolbook"/>
          <w:b/>
          <w:i/>
        </w:rPr>
      </w:pPr>
      <w:r w:rsidRPr="00B219F3">
        <w:rPr>
          <w:rFonts w:ascii="Century Schoolbook" w:hAnsi="Century Schoolbook"/>
          <w:b/>
          <w:i/>
        </w:rPr>
        <w:t xml:space="preserve">Chicken Salad on a Croissant </w:t>
      </w:r>
    </w:p>
    <w:p w14:paraId="558B7566" w14:textId="697AFF8E" w:rsidR="007A5E40" w:rsidRPr="00B219F3" w:rsidRDefault="00683C72" w:rsidP="007A5E40">
      <w:pPr>
        <w:jc w:val="center"/>
        <w:rPr>
          <w:rFonts w:ascii="Century Schoolbook" w:hAnsi="Century Schoolbook"/>
          <w:b/>
          <w:i/>
        </w:rPr>
      </w:pPr>
      <w:r w:rsidRPr="00B219F3">
        <w:rPr>
          <w:rFonts w:ascii="Century Schoolbook" w:hAnsi="Century Schoolbook"/>
          <w:b/>
          <w:i/>
        </w:rPr>
        <w:t>$55 (large)</w:t>
      </w:r>
      <w:r w:rsidR="006C143F" w:rsidRPr="00B219F3">
        <w:rPr>
          <w:rFonts w:ascii="Century Schoolbook" w:hAnsi="Century Schoolbook"/>
          <w:b/>
          <w:i/>
        </w:rPr>
        <w:t>(36 pieces)</w:t>
      </w:r>
    </w:p>
    <w:p w14:paraId="41C6B5B6" w14:textId="4E3B413C" w:rsidR="00683C72" w:rsidRDefault="00683C72" w:rsidP="007A5E40">
      <w:pPr>
        <w:jc w:val="center"/>
        <w:rPr>
          <w:rFonts w:ascii="Century Schoolbook" w:hAnsi="Century Schoolbook"/>
          <w:i/>
        </w:rPr>
      </w:pPr>
    </w:p>
    <w:p w14:paraId="52427D54" w14:textId="7F107D60" w:rsidR="00683C72" w:rsidRDefault="00683C72" w:rsidP="007A5E40">
      <w:pPr>
        <w:jc w:val="center"/>
        <w:rPr>
          <w:rFonts w:ascii="Century Schoolbook" w:hAnsi="Century Schoolbook"/>
          <w:i/>
        </w:rPr>
      </w:pPr>
    </w:p>
    <w:p w14:paraId="2824DAF1" w14:textId="24DC4E75" w:rsidR="00C6240A" w:rsidRDefault="00C6240A" w:rsidP="00C6240A">
      <w:pPr>
        <w:rPr>
          <w:rFonts w:ascii="Algerian" w:hAnsi="Algeri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14:paraId="1BF006DD" w14:textId="77777777" w:rsidR="00C6240A" w:rsidRDefault="00C6240A" w:rsidP="00DE0180">
      <w:pPr>
        <w:jc w:val="center"/>
        <w:rPr>
          <w:rFonts w:ascii="Algerian" w:hAnsi="Algeri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E0482B" w14:textId="28F00B58" w:rsidR="00C6240A" w:rsidRDefault="001E533F" w:rsidP="00DE0180">
      <w:pPr>
        <w:jc w:val="center"/>
        <w:rPr>
          <w:rFonts w:ascii="Algerian" w:hAnsi="Algeri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0180">
        <w:rPr>
          <w:rFonts w:ascii="Algerian" w:hAnsi="Algeri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***Note if you do not see an item you would </w:t>
      </w:r>
    </w:p>
    <w:p w14:paraId="24FCA26B" w14:textId="77777777" w:rsidR="00C6240A" w:rsidRDefault="00C6240A" w:rsidP="00DE0180">
      <w:pPr>
        <w:jc w:val="center"/>
        <w:rPr>
          <w:rFonts w:ascii="Algerian" w:hAnsi="Algeri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CC5A99" w14:textId="2B3ED84C" w:rsidR="00174D22" w:rsidRPr="00DE0180" w:rsidRDefault="001E533F" w:rsidP="00DE0180">
      <w:pPr>
        <w:jc w:val="center"/>
        <w:rPr>
          <w:rFonts w:ascii="Algerian" w:hAnsi="Algeri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0180">
        <w:rPr>
          <w:rFonts w:ascii="Algerian" w:hAnsi="Algeri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like to purchase, please call to inquire about pricing****</w:t>
      </w:r>
    </w:p>
    <w:p w14:paraId="2C378256" w14:textId="04BFCAEC" w:rsidR="00174D22" w:rsidRPr="00DE0180" w:rsidRDefault="00174D22" w:rsidP="00DE0180">
      <w:pPr>
        <w:jc w:val="center"/>
        <w:rPr>
          <w:rFonts w:ascii="Algerian" w:hAnsi="Algeri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D870F6" w14:textId="7F126ECD" w:rsidR="00174D22" w:rsidRPr="00DE0180" w:rsidRDefault="00174D22" w:rsidP="00DE0180">
      <w:pPr>
        <w:jc w:val="center"/>
        <w:rPr>
          <w:rFonts w:ascii="Algerian" w:hAnsi="Algeri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31A3E4" w14:textId="50683547" w:rsidR="00174D22" w:rsidRPr="00DE0180" w:rsidRDefault="00174D22" w:rsidP="00DE0180">
      <w:pPr>
        <w:jc w:val="center"/>
        <w:rPr>
          <w:rFonts w:ascii="Algerian" w:hAnsi="Algeri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D0C2D4" w14:textId="77777777" w:rsidR="00174D22" w:rsidRPr="00DE0180" w:rsidRDefault="00174D22" w:rsidP="00DE0180">
      <w:pPr>
        <w:jc w:val="center"/>
        <w:rPr>
          <w:rFonts w:ascii="Algerian" w:hAnsi="Algeri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A81453" w14:textId="77777777" w:rsidR="00D71791" w:rsidRPr="00DE0180" w:rsidRDefault="00D71791" w:rsidP="00DE0180">
      <w:pPr>
        <w:jc w:val="center"/>
        <w:rPr>
          <w:rFonts w:ascii="Algerian" w:hAnsi="Algeri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71791" w:rsidRPr="00DE0180" w:rsidSect="00B537E8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64ADB4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9BEB0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CE3C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96EDBB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70499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0AB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58B7E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78BB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4A09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20BB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5326E"/>
    <w:multiLevelType w:val="multilevel"/>
    <w:tmpl w:val="9E26B4E8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45FE6A69"/>
    <w:multiLevelType w:val="hybridMultilevel"/>
    <w:tmpl w:val="F9D40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975B90"/>
    <w:multiLevelType w:val="multilevel"/>
    <w:tmpl w:val="9E26B4E8"/>
    <w:numStyleLink w:val="ArticleSection"/>
  </w:abstractNum>
  <w:abstractNum w:abstractNumId="13" w15:restartNumberingAfterBreak="0">
    <w:nsid w:val="5E7B579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7B960E42"/>
    <w:multiLevelType w:val="multilevel"/>
    <w:tmpl w:val="9E26B4E8"/>
    <w:numStyleLink w:val="ArticleSection"/>
  </w:abstractNum>
  <w:abstractNum w:abstractNumId="15" w15:restartNumberingAfterBreak="0">
    <w:nsid w:val="7D9F098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5"/>
  </w:num>
  <w:num w:numId="2">
    <w:abstractNumId w:val="14"/>
  </w:num>
  <w:num w:numId="3">
    <w:abstractNumId w:val="13"/>
  </w:num>
  <w:num w:numId="4">
    <w:abstractNumId w:val="10"/>
  </w:num>
  <w:num w:numId="5">
    <w:abstractNumId w:val="12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NotTrackFormatting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B2F"/>
    <w:rsid w:val="00042262"/>
    <w:rsid w:val="0004236A"/>
    <w:rsid w:val="00062BC0"/>
    <w:rsid w:val="000B0137"/>
    <w:rsid w:val="000D634F"/>
    <w:rsid w:val="00134E0F"/>
    <w:rsid w:val="00144E13"/>
    <w:rsid w:val="00145ECB"/>
    <w:rsid w:val="00152E4E"/>
    <w:rsid w:val="00174D22"/>
    <w:rsid w:val="00181E8E"/>
    <w:rsid w:val="001944EE"/>
    <w:rsid w:val="001E04C6"/>
    <w:rsid w:val="001E533F"/>
    <w:rsid w:val="002244A3"/>
    <w:rsid w:val="002C2DD6"/>
    <w:rsid w:val="00320579"/>
    <w:rsid w:val="0033042B"/>
    <w:rsid w:val="00380400"/>
    <w:rsid w:val="003A6487"/>
    <w:rsid w:val="003B4B69"/>
    <w:rsid w:val="003F67C7"/>
    <w:rsid w:val="00416CC5"/>
    <w:rsid w:val="00425B2F"/>
    <w:rsid w:val="004743B7"/>
    <w:rsid w:val="004879CF"/>
    <w:rsid w:val="00534D83"/>
    <w:rsid w:val="00543F99"/>
    <w:rsid w:val="00592245"/>
    <w:rsid w:val="005B501D"/>
    <w:rsid w:val="005C7FF6"/>
    <w:rsid w:val="00615EAA"/>
    <w:rsid w:val="006244E2"/>
    <w:rsid w:val="0063255A"/>
    <w:rsid w:val="00683C72"/>
    <w:rsid w:val="006B57A1"/>
    <w:rsid w:val="006C143F"/>
    <w:rsid w:val="006E200F"/>
    <w:rsid w:val="00737ED2"/>
    <w:rsid w:val="00757C63"/>
    <w:rsid w:val="007660A8"/>
    <w:rsid w:val="007849C3"/>
    <w:rsid w:val="007A5E40"/>
    <w:rsid w:val="007C070B"/>
    <w:rsid w:val="007F0C17"/>
    <w:rsid w:val="0088563F"/>
    <w:rsid w:val="008C7698"/>
    <w:rsid w:val="00902696"/>
    <w:rsid w:val="00916CB2"/>
    <w:rsid w:val="00925343"/>
    <w:rsid w:val="009D1393"/>
    <w:rsid w:val="00A302AC"/>
    <w:rsid w:val="00A93BD7"/>
    <w:rsid w:val="00AD5804"/>
    <w:rsid w:val="00B2078F"/>
    <w:rsid w:val="00B219F3"/>
    <w:rsid w:val="00B537E8"/>
    <w:rsid w:val="00B72F82"/>
    <w:rsid w:val="00B8420E"/>
    <w:rsid w:val="00BA41FC"/>
    <w:rsid w:val="00BC3C90"/>
    <w:rsid w:val="00BE1C1C"/>
    <w:rsid w:val="00BE5D7E"/>
    <w:rsid w:val="00BF3F5F"/>
    <w:rsid w:val="00C106AF"/>
    <w:rsid w:val="00C16D58"/>
    <w:rsid w:val="00C6240A"/>
    <w:rsid w:val="00C7523B"/>
    <w:rsid w:val="00C8604B"/>
    <w:rsid w:val="00D71791"/>
    <w:rsid w:val="00DE0180"/>
    <w:rsid w:val="00EC52D3"/>
    <w:rsid w:val="00ED3466"/>
    <w:rsid w:val="00ED7A77"/>
    <w:rsid w:val="00EF44CD"/>
    <w:rsid w:val="00F4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A5D8F0"/>
  <w15:docId w15:val="{A1FE4A86-C268-4836-9EE6-DCEA0E5D3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"/>
    <w:semiHidden/>
    <w:unhideWhenUsed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pPr>
      <w:numPr>
        <w:numId w:val="1"/>
      </w:numPr>
    </w:pPr>
  </w:style>
  <w:style w:type="numbering" w:styleId="1ai">
    <w:name w:val="Outline List 1"/>
    <w:basedOn w:val="NoList"/>
    <w:pPr>
      <w:numPr>
        <w:numId w:val="3"/>
      </w:numPr>
    </w:pPr>
  </w:style>
  <w:style w:type="numbering" w:styleId="ArticleSection">
    <w:name w:val="Outline List 3"/>
    <w:basedOn w:val="NoList"/>
    <w:pPr>
      <w:numPr>
        <w:numId w:val="4"/>
      </w:numPr>
    </w:pPr>
  </w:style>
  <w:style w:type="paragraph" w:styleId="BlockText">
    <w:name w:val="Block Text"/>
    <w:basedOn w:val="Normal"/>
    <w:uiPriority w:val="99"/>
    <w:semiHidden/>
    <w:unhideWhenUsed/>
    <w:qFormat/>
    <w:pPr>
      <w:spacing w:after="120"/>
      <w:ind w:left="1440" w:right="1440"/>
    </w:pPr>
  </w:style>
  <w:style w:type="paragraph" w:styleId="BodyText">
    <w:name w:val="Body Text"/>
    <w:basedOn w:val="Normal"/>
    <w:uiPriority w:val="99"/>
    <w:semiHidden/>
    <w:unhideWhenUsed/>
    <w:pPr>
      <w:spacing w:after="120"/>
    </w:pPr>
  </w:style>
  <w:style w:type="paragraph" w:styleId="BodyText2">
    <w:name w:val="Body Text 2"/>
    <w:basedOn w:val="Normal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uiPriority w:val="99"/>
    <w:semiHidden/>
    <w:unhideWhenUsed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uiPriority w:val="99"/>
    <w:semiHidden/>
    <w:unhideWhenUsed/>
    <w:pPr>
      <w:ind w:firstLine="210"/>
    </w:pPr>
  </w:style>
  <w:style w:type="paragraph" w:styleId="BodyTextIndent">
    <w:name w:val="Body Text Indent"/>
    <w:basedOn w:val="Normal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uiPriority w:val="99"/>
    <w:semiHidden/>
    <w:unhideWhenUsed/>
    <w:pPr>
      <w:ind w:firstLine="210"/>
    </w:pPr>
  </w:style>
  <w:style w:type="paragraph" w:styleId="BodyTextIndent2">
    <w:name w:val="Body Text Indent 2"/>
    <w:basedOn w:val="Normal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uiPriority w:val="99"/>
    <w:semiHidden/>
    <w:unhideWhenUsed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uiPriority w:val="99"/>
    <w:semiHidden/>
    <w:unhideWhenUsed/>
    <w:pPr>
      <w:ind w:left="4320"/>
    </w:pPr>
  </w:style>
  <w:style w:type="paragraph" w:styleId="Date">
    <w:name w:val="Date"/>
    <w:basedOn w:val="Normal"/>
    <w:next w:val="Normal"/>
    <w:uiPriority w:val="99"/>
    <w:semiHidden/>
    <w:unhideWhenUsed/>
  </w:style>
  <w:style w:type="paragraph" w:styleId="E-mailSignature">
    <w:name w:val="E-mail Signature"/>
    <w:basedOn w:val="Normal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uiPriority w:val="99"/>
    <w:semiHidden/>
    <w:unhideWhenUsed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Footer">
    <w:name w:val="footer"/>
    <w:basedOn w:val="Normal"/>
    <w:uiPriority w:val="99"/>
    <w:semiHidden/>
    <w:unhideWhenUsed/>
    <w:pPr>
      <w:tabs>
        <w:tab w:val="center" w:pos="4320"/>
        <w:tab w:val="right" w:pos="8640"/>
      </w:tabs>
    </w:pPr>
  </w:style>
  <w:style w:type="paragraph" w:styleId="Header">
    <w:name w:val="header"/>
    <w:basedOn w:val="Normal"/>
    <w:uiPriority w:val="99"/>
    <w:semiHidden/>
    <w:unhideWhenUsed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3">
    <w:name w:val="List 3"/>
    <w:basedOn w:val="Normal"/>
    <w:uiPriority w:val="99"/>
    <w:semiHidden/>
    <w:unhideWhenUsed/>
    <w:pPr>
      <w:ind w:left="1080" w:hanging="360"/>
    </w:pPr>
  </w:style>
  <w:style w:type="paragraph" w:styleId="List4">
    <w:name w:val="List 4"/>
    <w:basedOn w:val="Normal"/>
    <w:uiPriority w:val="99"/>
    <w:semiHidden/>
    <w:unhideWhenUsed/>
    <w:pPr>
      <w:ind w:left="1440" w:hanging="360"/>
    </w:pPr>
  </w:style>
  <w:style w:type="paragraph" w:styleId="List5">
    <w:name w:val="List 5"/>
    <w:basedOn w:val="Normal"/>
    <w:uiPriority w:val="99"/>
    <w:semiHidden/>
    <w:unhideWhenUsed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pPr>
      <w:numPr>
        <w:numId w:val="6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numId w:val="7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8"/>
      </w:numPr>
    </w:pPr>
  </w:style>
  <w:style w:type="paragraph" w:styleId="ListBullet4">
    <w:name w:val="List Bullet 4"/>
    <w:basedOn w:val="Normal"/>
    <w:uiPriority w:val="99"/>
    <w:semiHidden/>
    <w:unhideWhenUsed/>
    <w:pPr>
      <w:numPr>
        <w:numId w:val="9"/>
      </w:numPr>
    </w:pPr>
  </w:style>
  <w:style w:type="paragraph" w:styleId="ListBullet5">
    <w:name w:val="List Bullet 5"/>
    <w:basedOn w:val="Normal"/>
    <w:uiPriority w:val="99"/>
    <w:semiHidden/>
    <w:unhideWhenUsed/>
    <w:pPr>
      <w:numPr>
        <w:numId w:val="10"/>
      </w:numPr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pPr>
      <w:numPr>
        <w:numId w:val="11"/>
      </w:numPr>
    </w:pPr>
  </w:style>
  <w:style w:type="paragraph" w:styleId="ListNumber2">
    <w:name w:val="List Number 2"/>
    <w:basedOn w:val="Normal"/>
    <w:uiPriority w:val="99"/>
    <w:semiHidden/>
    <w:unhideWhenUsed/>
    <w:pPr>
      <w:numPr>
        <w:numId w:val="12"/>
      </w:numPr>
    </w:pPr>
  </w:style>
  <w:style w:type="paragraph" w:styleId="ListNumber3">
    <w:name w:val="List Number 3"/>
    <w:basedOn w:val="Normal"/>
    <w:uiPriority w:val="99"/>
    <w:semiHidden/>
    <w:unhideWhenUsed/>
    <w:pPr>
      <w:numPr>
        <w:numId w:val="13"/>
      </w:numPr>
    </w:pPr>
  </w:style>
  <w:style w:type="paragraph" w:styleId="ListNumber4">
    <w:name w:val="List Number 4"/>
    <w:basedOn w:val="Normal"/>
    <w:uiPriority w:val="99"/>
    <w:semiHidden/>
    <w:unhideWhenUsed/>
    <w:pPr>
      <w:numPr>
        <w:numId w:val="14"/>
      </w:numPr>
    </w:pPr>
  </w:style>
  <w:style w:type="paragraph" w:styleId="ListNumber5">
    <w:name w:val="List Number 5"/>
    <w:basedOn w:val="Normal"/>
    <w:uiPriority w:val="99"/>
    <w:semiHidden/>
    <w:unhideWhenUsed/>
    <w:pPr>
      <w:numPr>
        <w:numId w:val="15"/>
      </w:numPr>
    </w:pPr>
  </w:style>
  <w:style w:type="paragraph" w:styleId="MessageHeader">
    <w:name w:val="Message Header"/>
    <w:basedOn w:val="Normal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unhideWhenUsed/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uiPriority w:val="99"/>
    <w:semiHidden/>
    <w:unhideWhenUsed/>
  </w:style>
  <w:style w:type="paragraph" w:styleId="Signature">
    <w:name w:val="Signature"/>
    <w:basedOn w:val="Normal"/>
    <w:uiPriority w:val="99"/>
    <w:semiHidden/>
    <w:unhideWhenUsed/>
    <w:pPr>
      <w:ind w:left="4320"/>
    </w:pPr>
  </w:style>
  <w:style w:type="character" w:styleId="Strong">
    <w:name w:val="Strong"/>
    <w:basedOn w:val="DefaultParagraphFont"/>
    <w:uiPriority w:val="23"/>
    <w:qFormat/>
    <w:rPr>
      <w:b/>
      <w:bCs/>
    </w:rPr>
  </w:style>
  <w:style w:type="paragraph" w:styleId="Subtitle">
    <w:name w:val="Subtitle"/>
    <w:basedOn w:val="Normal"/>
    <w:uiPriority w:val="11"/>
    <w:qFormat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alloonText">
    <w:name w:val="Balloon Text"/>
    <w:basedOn w:val="Normal"/>
    <w:uiPriority w:val="99"/>
    <w:semiHidden/>
    <w:unhideWhenUsed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unhideWhenUsed/>
    <w:rPr>
      <w:b/>
      <w:bCs/>
    </w:rPr>
  </w:style>
  <w:style w:type="paragraph" w:styleId="DocumentMap">
    <w:name w:val="Document Map"/>
    <w:basedOn w:val="Normal"/>
    <w:uiPriority w:val="99"/>
    <w:semiHidden/>
    <w:unhideWhenUsed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uiPriority w:val="99"/>
    <w:semiHidden/>
    <w:unhideWhenUsed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uiPriority w:val="99"/>
    <w:semiHidden/>
    <w:unhideWhenUsed/>
    <w:rPr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="Arial" w:hAnsi="Arial" w:cs="Arial"/>
      <w:b/>
      <w:bCs/>
    </w:rPr>
  </w:style>
  <w:style w:type="paragraph" w:styleId="MacroText">
    <w:name w:val="macro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ja-JP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uiPriority w:val="99"/>
    <w:semiHidden/>
    <w:unhideWhenUsed/>
  </w:style>
  <w:style w:type="paragraph" w:styleId="TOC2">
    <w:name w:val="toc 2"/>
    <w:basedOn w:val="Normal"/>
    <w:next w:val="Normal"/>
    <w:autoRedefine/>
    <w:uiPriority w:val="99"/>
    <w:semiHidden/>
    <w:unhideWhenUsed/>
    <w:pPr>
      <w:ind w:left="240"/>
    </w:pPr>
  </w:style>
  <w:style w:type="paragraph" w:styleId="TOC3">
    <w:name w:val="toc 3"/>
    <w:basedOn w:val="Normal"/>
    <w:next w:val="Normal"/>
    <w:autoRedefine/>
    <w:uiPriority w:val="99"/>
    <w:semiHidden/>
    <w:unhideWhenUsed/>
    <w:pPr>
      <w:ind w:left="480"/>
    </w:pPr>
  </w:style>
  <w:style w:type="paragraph" w:styleId="TOC4">
    <w:name w:val="toc 4"/>
    <w:basedOn w:val="Normal"/>
    <w:next w:val="Normal"/>
    <w:autoRedefine/>
    <w:uiPriority w:val="99"/>
    <w:semiHidden/>
    <w:unhideWhenUsed/>
    <w:pPr>
      <w:ind w:left="720"/>
    </w:pPr>
  </w:style>
  <w:style w:type="paragraph" w:styleId="TOC5">
    <w:name w:val="toc 5"/>
    <w:basedOn w:val="Normal"/>
    <w:next w:val="Normal"/>
    <w:autoRedefine/>
    <w:uiPriority w:val="99"/>
    <w:semiHidden/>
    <w:unhideWhenUsed/>
    <w:pPr>
      <w:ind w:left="960"/>
    </w:pPr>
  </w:style>
  <w:style w:type="paragraph" w:styleId="TOC6">
    <w:name w:val="toc 6"/>
    <w:basedOn w:val="Normal"/>
    <w:next w:val="Normal"/>
    <w:autoRedefine/>
    <w:uiPriority w:val="99"/>
    <w:semiHidden/>
    <w:unhideWhenUsed/>
    <w:pPr>
      <w:ind w:left="1200"/>
    </w:pPr>
  </w:style>
  <w:style w:type="paragraph" w:styleId="TOC7">
    <w:name w:val="toc 7"/>
    <w:basedOn w:val="Normal"/>
    <w:next w:val="Normal"/>
    <w:autoRedefine/>
    <w:uiPriority w:val="99"/>
    <w:semiHidden/>
    <w:unhideWhenUsed/>
    <w:pPr>
      <w:ind w:left="1440"/>
    </w:pPr>
  </w:style>
  <w:style w:type="paragraph" w:styleId="TOC8">
    <w:name w:val="toc 8"/>
    <w:basedOn w:val="Normal"/>
    <w:next w:val="Normal"/>
    <w:autoRedefine/>
    <w:uiPriority w:val="99"/>
    <w:semiHidden/>
    <w:unhideWhenUsed/>
    <w:pPr>
      <w:ind w:left="1680"/>
    </w:pPr>
  </w:style>
  <w:style w:type="paragraph" w:styleId="TOC9">
    <w:name w:val="toc 9"/>
    <w:basedOn w:val="Normal"/>
    <w:next w:val="Normal"/>
    <w:autoRedefine/>
    <w:uiPriority w:val="99"/>
    <w:semiHidden/>
    <w:unhideWhenUsed/>
    <w:pPr>
      <w:ind w:left="1920"/>
    </w:pPr>
  </w:style>
  <w:style w:type="paragraph" w:styleId="ListParagraph">
    <w:name w:val="List Paragraph"/>
    <w:basedOn w:val="Normal"/>
    <w:uiPriority w:val="34"/>
    <w:qFormat/>
    <w:rsid w:val="00152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1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Office%20Word%202003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1473</TotalTime>
  <Pages>6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LaSonya Boulware</dc:creator>
  <cp:keywords/>
  <dc:description/>
  <cp:lastModifiedBy>Chef LaSonya Boulware</cp:lastModifiedBy>
  <cp:revision>9</cp:revision>
  <dcterms:created xsi:type="dcterms:W3CDTF">2017-01-16T03:14:00Z</dcterms:created>
  <dcterms:modified xsi:type="dcterms:W3CDTF">2017-02-04T18:59:00Z</dcterms:modified>
</cp:coreProperties>
</file>